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EF49" w14:textId="28FB3B6A" w:rsidR="00076856" w:rsidRPr="00A045EE" w:rsidRDefault="00841469" w:rsidP="00874AA1">
      <w:pPr>
        <w:pStyle w:val="Title"/>
        <w:rPr>
          <w:sz w:val="40"/>
          <w:szCs w:val="40"/>
        </w:rPr>
      </w:pPr>
      <w:r>
        <w:rPr>
          <w:sz w:val="40"/>
          <w:szCs w:val="40"/>
        </w:rPr>
        <w:t>Club Shoot America</w:t>
      </w:r>
      <w:r w:rsidR="00A045EE" w:rsidRPr="00A045EE">
        <w:rPr>
          <w:sz w:val="40"/>
          <w:szCs w:val="40"/>
        </w:rPr>
        <w:t>:</w:t>
      </w:r>
    </w:p>
    <w:p w14:paraId="799A9BEF" w14:textId="50B41030" w:rsidR="00076856" w:rsidRPr="00A045EE" w:rsidRDefault="00CE3CA9" w:rsidP="00874AA1">
      <w:pPr>
        <w:pStyle w:val="Title"/>
        <w:rPr>
          <w:b w:val="0"/>
          <w:bCs/>
          <w:i/>
          <w:iCs/>
          <w:sz w:val="32"/>
          <w:szCs w:val="32"/>
        </w:rPr>
      </w:pPr>
      <w:r w:rsidRPr="00A045EE">
        <w:rPr>
          <w:b w:val="0"/>
          <w:bCs/>
          <w:i/>
          <w:iCs/>
          <w:sz w:val="32"/>
          <w:szCs w:val="32"/>
        </w:rPr>
        <w:t xml:space="preserve">A </w:t>
      </w:r>
      <w:r w:rsidR="00841469">
        <w:rPr>
          <w:b w:val="0"/>
          <w:bCs/>
          <w:i/>
          <w:iCs/>
          <w:sz w:val="32"/>
          <w:szCs w:val="32"/>
        </w:rPr>
        <w:t>photo</w:t>
      </w:r>
      <w:r w:rsidRPr="00A045EE">
        <w:rPr>
          <w:b w:val="0"/>
          <w:bCs/>
          <w:i/>
          <w:iCs/>
          <w:sz w:val="32"/>
          <w:szCs w:val="32"/>
        </w:rPr>
        <w:t>-based project</w:t>
      </w:r>
    </w:p>
    <w:p w14:paraId="454F1A6A" w14:textId="5E97DDC1" w:rsidR="00563FE4" w:rsidRPr="00841469" w:rsidRDefault="00CE3CA9" w:rsidP="00841469">
      <w:pPr>
        <w:pStyle w:val="Heading1"/>
      </w:pPr>
      <w:r w:rsidRPr="00841469">
        <w:t>Goals</w:t>
      </w:r>
      <w:r w:rsidR="00841469" w:rsidRPr="00841469">
        <w:t xml:space="preserve"> and </w:t>
      </w:r>
      <w:r w:rsidR="00841469" w:rsidRPr="00841469">
        <w:t>Audience</w:t>
      </w:r>
      <w:r w:rsidRPr="00841469">
        <w:t>:</w:t>
      </w:r>
    </w:p>
    <w:p w14:paraId="06B538D7" w14:textId="7E7B3316" w:rsidR="00563FE4" w:rsidRPr="00A045EE" w:rsidRDefault="00CE3CA9" w:rsidP="00874AA1">
      <w:pPr>
        <w:pStyle w:val="ListBullet"/>
        <w:rPr>
          <w:sz w:val="28"/>
          <w:szCs w:val="28"/>
        </w:rPr>
      </w:pPr>
      <w:r w:rsidRPr="00A045EE">
        <w:rPr>
          <w:sz w:val="28"/>
          <w:szCs w:val="28"/>
        </w:rPr>
        <w:t xml:space="preserve">Provide a tool for </w:t>
      </w:r>
      <w:r w:rsidR="00841469">
        <w:rPr>
          <w:sz w:val="28"/>
          <w:szCs w:val="28"/>
        </w:rPr>
        <w:t>photographers to meet and create art.</w:t>
      </w:r>
    </w:p>
    <w:p w14:paraId="71524BE5" w14:textId="177B33A0" w:rsidR="001E3ADA" w:rsidRDefault="00841469" w:rsidP="00874AA1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We aim to get both professional and amateur photographers that want money and more exposure.</w:t>
      </w:r>
    </w:p>
    <w:p w14:paraId="6C784DB3" w14:textId="7CECAC3A" w:rsidR="00841469" w:rsidRPr="00A045EE" w:rsidRDefault="00841469" w:rsidP="00874AA1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 xml:space="preserve">Have the site server as a live gallery as well as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information hub.</w:t>
      </w:r>
    </w:p>
    <w:p w14:paraId="6003A66E" w14:textId="16A372E3" w:rsidR="00841469" w:rsidRPr="00841469" w:rsidRDefault="00841469" w:rsidP="00841469">
      <w:pPr>
        <w:pStyle w:val="ListBullet"/>
        <w:numPr>
          <w:ilvl w:val="0"/>
          <w:numId w:val="0"/>
        </w:numPr>
        <w:ind w:left="720"/>
      </w:pPr>
    </w:p>
    <w:p w14:paraId="59EDB605" w14:textId="35282441" w:rsidR="00841469" w:rsidRPr="00841469" w:rsidRDefault="00841469" w:rsidP="00841469">
      <w:pPr>
        <w:pStyle w:val="Heading1"/>
      </w:pPr>
      <w:r w:rsidRPr="00841469">
        <w:rPr>
          <w:rStyle w:val="textlayer--absolute"/>
        </w:rPr>
        <w:t>The Structure</w:t>
      </w:r>
    </w:p>
    <w:p w14:paraId="0F6CC0F3" w14:textId="6997DF68" w:rsidR="00841469" w:rsidRPr="00A045EE" w:rsidRDefault="00841469" w:rsidP="00841469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Home page that introduces all the necessary information concisely.</w:t>
      </w:r>
    </w:p>
    <w:p w14:paraId="5A32E9AA" w14:textId="511AB859" w:rsidR="00841469" w:rsidRPr="00A045EE" w:rsidRDefault="00841469" w:rsidP="00841469">
      <w:pPr>
        <w:pStyle w:val="ListBullet"/>
        <w:rPr>
          <w:sz w:val="28"/>
          <w:szCs w:val="28"/>
        </w:rPr>
      </w:pPr>
      <w:r w:rsidRPr="00A045EE">
        <w:rPr>
          <w:sz w:val="28"/>
          <w:szCs w:val="28"/>
        </w:rPr>
        <w:t>C</w:t>
      </w:r>
      <w:r>
        <w:rPr>
          <w:sz w:val="28"/>
          <w:szCs w:val="28"/>
        </w:rPr>
        <w:t>reates value for the user if they are willing to help the site’s brand with the contest page.</w:t>
      </w:r>
    </w:p>
    <w:p w14:paraId="6E3B1238" w14:textId="488929F0" w:rsidR="00841469" w:rsidRPr="00A045EE" w:rsidRDefault="00841469" w:rsidP="00841469">
      <w:pPr>
        <w:pStyle w:val="ListBullet"/>
        <w:rPr>
          <w:sz w:val="28"/>
          <w:szCs w:val="28"/>
        </w:rPr>
      </w:pPr>
      <w:r w:rsidRPr="00A045EE">
        <w:rPr>
          <w:sz w:val="28"/>
          <w:szCs w:val="28"/>
        </w:rPr>
        <w:t xml:space="preserve">Use </w:t>
      </w:r>
      <w:r>
        <w:rPr>
          <w:sz w:val="28"/>
          <w:szCs w:val="28"/>
        </w:rPr>
        <w:t>forms to register individuals and get email addresses for sending of more information.</w:t>
      </w:r>
    </w:p>
    <w:p w14:paraId="6B36EB06" w14:textId="3F6C1D65" w:rsidR="00841469" w:rsidRDefault="00841469" w:rsidP="00841469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 xml:space="preserve">One page serves as an overview of the best photos seen that month and the background of the site is a photo that compliments the color scheme of the site. </w:t>
      </w:r>
    </w:p>
    <w:p w14:paraId="31B07725" w14:textId="59D79CE8" w:rsidR="003E5EA5" w:rsidRPr="00A045EE" w:rsidRDefault="003E5EA5" w:rsidP="00841469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Make sure there is not an overload of information.</w:t>
      </w:r>
    </w:p>
    <w:p w14:paraId="2E898462" w14:textId="77777777" w:rsidR="00841469" w:rsidRPr="00A045EE" w:rsidRDefault="00841469" w:rsidP="00841469">
      <w:pPr>
        <w:pStyle w:val="ListBullet"/>
        <w:numPr>
          <w:ilvl w:val="0"/>
          <w:numId w:val="0"/>
        </w:numPr>
        <w:rPr>
          <w:sz w:val="28"/>
          <w:szCs w:val="28"/>
        </w:rPr>
      </w:pPr>
    </w:p>
    <w:p w14:paraId="541A2A83" w14:textId="36203733" w:rsidR="00563FE4" w:rsidRPr="00874AA1" w:rsidRDefault="00302ECC" w:rsidP="00874AA1">
      <w:pPr>
        <w:pStyle w:val="Heading1"/>
      </w:pPr>
      <w:r>
        <w:t>Process</w:t>
      </w:r>
    </w:p>
    <w:p w14:paraId="21155B8F" w14:textId="245FE331" w:rsidR="00302ECC" w:rsidRDefault="00302ECC" w:rsidP="00C01C3E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Create multiple connected HTML pages and procure the image content(my photos in this case).</w:t>
      </w:r>
    </w:p>
    <w:p w14:paraId="770DE676" w14:textId="0D9B89EC" w:rsidR="00302ECC" w:rsidRDefault="00302ECC" w:rsidP="00C01C3E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Write the intro to the Club and the club practices.</w:t>
      </w:r>
    </w:p>
    <w:p w14:paraId="5A237277" w14:textId="77777777" w:rsidR="00302ECC" w:rsidRPr="00A045EE" w:rsidRDefault="00302ECC" w:rsidP="00302ECC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Provide all the necessary information for a person to participate in one page and the dates and location on another page.</w:t>
      </w:r>
    </w:p>
    <w:p w14:paraId="56970D39" w14:textId="0FB21F6C" w:rsidR="003E5EA5" w:rsidRPr="003E5EA5" w:rsidRDefault="00302ECC" w:rsidP="003E5EA5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Create a contest page that host the past two months contest winners.</w:t>
      </w:r>
    </w:p>
    <w:p w14:paraId="3302F6DC" w14:textId="06B37C9F" w:rsidR="00C01C3E" w:rsidRPr="00A045EE" w:rsidRDefault="00C01C3E" w:rsidP="00C01C3E">
      <w:pPr>
        <w:pStyle w:val="ListBullet"/>
        <w:rPr>
          <w:sz w:val="28"/>
          <w:szCs w:val="28"/>
        </w:rPr>
      </w:pPr>
      <w:r w:rsidRPr="00A045EE">
        <w:rPr>
          <w:sz w:val="28"/>
          <w:szCs w:val="28"/>
        </w:rPr>
        <w:t xml:space="preserve">Use </w:t>
      </w:r>
      <w:r w:rsidR="00302ECC">
        <w:rPr>
          <w:sz w:val="28"/>
          <w:szCs w:val="28"/>
        </w:rPr>
        <w:t>JavaScript</w:t>
      </w:r>
      <w:r w:rsidR="00841469">
        <w:rPr>
          <w:sz w:val="28"/>
          <w:szCs w:val="28"/>
        </w:rPr>
        <w:t xml:space="preserve"> to make sure the contest page </w:t>
      </w:r>
      <w:r w:rsidR="00302ECC">
        <w:rPr>
          <w:sz w:val="28"/>
          <w:szCs w:val="28"/>
        </w:rPr>
        <w:t>is interactable and provide information for the winners.</w:t>
      </w:r>
    </w:p>
    <w:p w14:paraId="13C51B3C" w14:textId="624B691B" w:rsidR="00C01C3E" w:rsidRPr="00A045EE" w:rsidRDefault="00C01C3E" w:rsidP="00C01C3E">
      <w:pPr>
        <w:pStyle w:val="ListBullet"/>
        <w:rPr>
          <w:sz w:val="28"/>
          <w:szCs w:val="28"/>
        </w:rPr>
      </w:pPr>
      <w:r w:rsidRPr="00A045EE">
        <w:rPr>
          <w:sz w:val="28"/>
          <w:szCs w:val="28"/>
        </w:rPr>
        <w:t>Create a form that uses user input</w:t>
      </w:r>
      <w:r w:rsidR="00302ECC">
        <w:rPr>
          <w:sz w:val="28"/>
          <w:szCs w:val="28"/>
        </w:rPr>
        <w:t xml:space="preserve"> for registration and make sure to require and validate email, </w:t>
      </w:r>
      <w:proofErr w:type="gramStart"/>
      <w:r w:rsidR="00302ECC">
        <w:rPr>
          <w:sz w:val="28"/>
          <w:szCs w:val="28"/>
        </w:rPr>
        <w:t>name</w:t>
      </w:r>
      <w:proofErr w:type="gramEnd"/>
      <w:r w:rsidR="00302ECC">
        <w:rPr>
          <w:sz w:val="28"/>
          <w:szCs w:val="28"/>
        </w:rPr>
        <w:t xml:space="preserve"> and number of the user.</w:t>
      </w:r>
    </w:p>
    <w:p w14:paraId="0BB280F3" w14:textId="0CF27300" w:rsidR="00C01C3E" w:rsidRDefault="00C01C3E" w:rsidP="00C01C3E">
      <w:pPr>
        <w:pStyle w:val="ListBullet"/>
        <w:rPr>
          <w:sz w:val="28"/>
          <w:szCs w:val="28"/>
        </w:rPr>
      </w:pPr>
      <w:r w:rsidRPr="00A045EE">
        <w:rPr>
          <w:sz w:val="28"/>
          <w:szCs w:val="28"/>
        </w:rPr>
        <w:t>U</w:t>
      </w:r>
      <w:r w:rsidR="00302ECC">
        <w:rPr>
          <w:sz w:val="28"/>
          <w:szCs w:val="28"/>
        </w:rPr>
        <w:t>se CSS to make sure the design is clean and consistent through the site.</w:t>
      </w:r>
    </w:p>
    <w:p w14:paraId="3E7EA552" w14:textId="1EED7D2B" w:rsidR="00A045EE" w:rsidRDefault="00302ECC" w:rsidP="00C01C3E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lastRenderedPageBreak/>
        <w:t>Create a unique way to display the photos which is scrollable on the site and a Call to Action to go with it.</w:t>
      </w:r>
    </w:p>
    <w:p w14:paraId="17E7AA33" w14:textId="0DBD90A9" w:rsidR="00302ECC" w:rsidRDefault="00302ECC" w:rsidP="00C01C3E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Validation of the code</w:t>
      </w:r>
    </w:p>
    <w:p w14:paraId="73AF9C6D" w14:textId="1C37C215" w:rsidR="00563FE4" w:rsidRPr="00841469" w:rsidRDefault="00841469" w:rsidP="00841469">
      <w:pPr>
        <w:pStyle w:val="Heading1"/>
      </w:pPr>
      <w:r>
        <w:t>Testing and Maintenance</w:t>
      </w:r>
      <w:r w:rsidR="00A045EE" w:rsidRPr="00841469">
        <w:t>:</w:t>
      </w:r>
    </w:p>
    <w:p w14:paraId="4BBF64E5" w14:textId="2FCC3017" w:rsidR="00302ECC" w:rsidRDefault="00A045EE" w:rsidP="00302ECC">
      <w:pPr>
        <w:pStyle w:val="ListBullet"/>
        <w:rPr>
          <w:sz w:val="28"/>
          <w:szCs w:val="28"/>
        </w:rPr>
      </w:pPr>
      <w:r>
        <w:t xml:space="preserve"> </w:t>
      </w:r>
      <w:r w:rsidR="00302ECC">
        <w:rPr>
          <w:sz w:val="28"/>
          <w:szCs w:val="28"/>
        </w:rPr>
        <w:t xml:space="preserve">Test the code on a private </w:t>
      </w:r>
      <w:proofErr w:type="spellStart"/>
      <w:r w:rsidR="00302ECC">
        <w:rPr>
          <w:sz w:val="28"/>
          <w:szCs w:val="28"/>
        </w:rPr>
        <w:t>local.host</w:t>
      </w:r>
      <w:proofErr w:type="spellEnd"/>
      <w:r w:rsidR="00302ECC">
        <w:rPr>
          <w:sz w:val="28"/>
          <w:szCs w:val="28"/>
        </w:rPr>
        <w:t xml:space="preserve"> sever to make sure it functions</w:t>
      </w:r>
      <w:r w:rsidR="003E5EA5">
        <w:rPr>
          <w:sz w:val="28"/>
          <w:szCs w:val="28"/>
        </w:rPr>
        <w:t xml:space="preserve"> and then move onto testing with others to see if they can understand the purpose.</w:t>
      </w:r>
    </w:p>
    <w:p w14:paraId="013C156C" w14:textId="2A1ECDE2" w:rsidR="00A045EE" w:rsidRPr="003E5EA5" w:rsidRDefault="003E5EA5" w:rsidP="00A045EE">
      <w:pPr>
        <w:pStyle w:val="ListBullet"/>
      </w:pPr>
      <w:r>
        <w:rPr>
          <w:sz w:val="28"/>
          <w:szCs w:val="28"/>
        </w:rPr>
        <w:t>Check if the navigation systems work and are logical.</w:t>
      </w:r>
    </w:p>
    <w:p w14:paraId="7ACD1464" w14:textId="5C8DFE38" w:rsidR="003E5EA5" w:rsidRPr="003E5EA5" w:rsidRDefault="003E5EA5" w:rsidP="00A045EE">
      <w:pPr>
        <w:pStyle w:val="ListBullet"/>
      </w:pPr>
      <w:r>
        <w:rPr>
          <w:sz w:val="28"/>
          <w:szCs w:val="28"/>
        </w:rPr>
        <w:t>Check the content to make sure it is correct and proofreading.</w:t>
      </w:r>
    </w:p>
    <w:p w14:paraId="4E5E7FB0" w14:textId="7873F555" w:rsidR="003E5EA5" w:rsidRDefault="003E5EA5" w:rsidP="00A045EE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C</w:t>
      </w:r>
      <w:r w:rsidRPr="003E5EA5">
        <w:rPr>
          <w:sz w:val="28"/>
          <w:szCs w:val="28"/>
        </w:rPr>
        <w:t>heck for speed of loading on lower speed connection</w:t>
      </w:r>
      <w:r>
        <w:rPr>
          <w:sz w:val="28"/>
          <w:szCs w:val="28"/>
        </w:rPr>
        <w:t>.</w:t>
      </w:r>
    </w:p>
    <w:p w14:paraId="3C4AEE55" w14:textId="3C2A176B" w:rsidR="003E5EA5" w:rsidRPr="003E5EA5" w:rsidRDefault="003E5EA5" w:rsidP="00A045EE">
      <w:pPr>
        <w:pStyle w:val="ListBullet"/>
        <w:rPr>
          <w:sz w:val="28"/>
          <w:szCs w:val="28"/>
        </w:rPr>
      </w:pPr>
      <w:r w:rsidRPr="003E5EA5">
        <w:rPr>
          <w:color w:val="000000"/>
          <w:sz w:val="28"/>
          <w:szCs w:val="28"/>
        </w:rPr>
        <w:t xml:space="preserve">Testing </w:t>
      </w:r>
      <w:r>
        <w:rPr>
          <w:color w:val="000000"/>
          <w:sz w:val="28"/>
          <w:szCs w:val="28"/>
        </w:rPr>
        <w:t>the site</w:t>
      </w:r>
      <w:r w:rsidRPr="003E5EA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o</w:t>
      </w:r>
      <w:r w:rsidRPr="003E5EA5">
        <w:rPr>
          <w:color w:val="000000"/>
          <w:sz w:val="28"/>
          <w:szCs w:val="28"/>
        </w:rPr>
        <w:t>n different browser</w:t>
      </w:r>
      <w:r>
        <w:rPr>
          <w:color w:val="000000"/>
          <w:sz w:val="28"/>
          <w:szCs w:val="28"/>
        </w:rPr>
        <w:t>s.</w:t>
      </w:r>
    </w:p>
    <w:p w14:paraId="0FDE0137" w14:textId="535F827B" w:rsidR="003E5EA5" w:rsidRDefault="003E5EA5" w:rsidP="003E5EA5">
      <w:pPr>
        <w:pStyle w:val="ListBullet"/>
        <w:rPr>
          <w:sz w:val="28"/>
          <w:szCs w:val="28"/>
        </w:rPr>
      </w:pPr>
      <w:r w:rsidRPr="003E5EA5">
        <w:rPr>
          <w:sz w:val="28"/>
          <w:szCs w:val="28"/>
        </w:rPr>
        <w:t xml:space="preserve">Testing </w:t>
      </w:r>
      <w:r>
        <w:rPr>
          <w:sz w:val="28"/>
          <w:szCs w:val="28"/>
        </w:rPr>
        <w:t xml:space="preserve"> the </w:t>
      </w:r>
      <w:r w:rsidRPr="003E5EA5">
        <w:rPr>
          <w:sz w:val="28"/>
          <w:szCs w:val="28"/>
        </w:rPr>
        <w:t>forms and other interactive elements</w:t>
      </w:r>
    </w:p>
    <w:p w14:paraId="121D8EBD" w14:textId="0828C8D1" w:rsidR="003E5EA5" w:rsidRDefault="003E5EA5" w:rsidP="003E5EA5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Update on the second of every month with a design refresh with new images</w:t>
      </w:r>
    </w:p>
    <w:p w14:paraId="1FACB4D2" w14:textId="7AA117AD" w:rsidR="003E5EA5" w:rsidRDefault="003E5EA5" w:rsidP="003E5EA5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>Send to a Web Sever of my choice for hosting and check logs for optimization</w:t>
      </w:r>
    </w:p>
    <w:p w14:paraId="46931693" w14:textId="19273329" w:rsidR="003E5EA5" w:rsidRPr="003E5EA5" w:rsidRDefault="003E5EA5" w:rsidP="003E5EA5">
      <w:pPr>
        <w:pStyle w:val="ListBullet"/>
        <w:rPr>
          <w:sz w:val="28"/>
          <w:szCs w:val="28"/>
        </w:rPr>
      </w:pPr>
      <w:r>
        <w:rPr>
          <w:sz w:val="28"/>
          <w:szCs w:val="28"/>
        </w:rPr>
        <w:t xml:space="preserve">Make sure the dates and more updated as well as the </w:t>
      </w:r>
      <w:proofErr w:type="spellStart"/>
      <w:r>
        <w:rPr>
          <w:sz w:val="28"/>
          <w:szCs w:val="28"/>
        </w:rPr>
        <w:t>desgin</w:t>
      </w:r>
      <w:proofErr w:type="spellEnd"/>
    </w:p>
    <w:p w14:paraId="35D13984" w14:textId="77777777" w:rsidR="003E5EA5" w:rsidRPr="003E5EA5" w:rsidRDefault="003E5EA5" w:rsidP="003E5EA5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</w:p>
    <w:p w14:paraId="16B93FED" w14:textId="5318E587" w:rsidR="00044941" w:rsidRPr="00A045EE" w:rsidRDefault="00044941" w:rsidP="00874AA1">
      <w:pPr>
        <w:rPr>
          <w:szCs w:val="28"/>
        </w:rPr>
      </w:pPr>
    </w:p>
    <w:sectPr w:rsidR="00044941" w:rsidRPr="00A045EE" w:rsidSect="00874AA1">
      <w:pgSz w:w="12240" w:h="15840"/>
      <w:pgMar w:top="1152" w:right="1440" w:bottom="1152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C505E" w14:textId="77777777" w:rsidR="00085591" w:rsidRDefault="00085591" w:rsidP="00524988">
      <w:pPr>
        <w:spacing w:after="0" w:line="240" w:lineRule="auto"/>
      </w:pPr>
      <w:r>
        <w:separator/>
      </w:r>
    </w:p>
  </w:endnote>
  <w:endnote w:type="continuationSeparator" w:id="0">
    <w:p w14:paraId="7C4FDDF3" w14:textId="77777777" w:rsidR="00085591" w:rsidRDefault="00085591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F2DD" w14:textId="77777777" w:rsidR="00085591" w:rsidRDefault="00085591" w:rsidP="00524988">
      <w:pPr>
        <w:spacing w:after="0" w:line="240" w:lineRule="auto"/>
      </w:pPr>
      <w:r>
        <w:separator/>
      </w:r>
    </w:p>
  </w:footnote>
  <w:footnote w:type="continuationSeparator" w:id="0">
    <w:p w14:paraId="2AB970D5" w14:textId="77777777" w:rsidR="00085591" w:rsidRDefault="00085591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44201">
    <w:abstractNumId w:val="3"/>
  </w:num>
  <w:num w:numId="2" w16cid:durableId="1565721691">
    <w:abstractNumId w:val="2"/>
  </w:num>
  <w:num w:numId="3" w16cid:durableId="1903323919">
    <w:abstractNumId w:val="1"/>
  </w:num>
  <w:num w:numId="4" w16cid:durableId="830029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CA9"/>
    <w:rsid w:val="00044941"/>
    <w:rsid w:val="00076856"/>
    <w:rsid w:val="00085591"/>
    <w:rsid w:val="00097C80"/>
    <w:rsid w:val="00151A42"/>
    <w:rsid w:val="001E3ADA"/>
    <w:rsid w:val="002261A4"/>
    <w:rsid w:val="002F1EA7"/>
    <w:rsid w:val="00302ECC"/>
    <w:rsid w:val="003169C1"/>
    <w:rsid w:val="003E5EA5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783197"/>
    <w:rsid w:val="00841469"/>
    <w:rsid w:val="00874AA1"/>
    <w:rsid w:val="00A045EE"/>
    <w:rsid w:val="00C01C3E"/>
    <w:rsid w:val="00CE3CA9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92FC2A"/>
  <w15:chartTrackingRefBased/>
  <w15:docId w15:val="{A435AC63-51C3-4FE9-B9F7-AB3C595AA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5EE"/>
    <w:rPr>
      <w:sz w:val="28"/>
    </w:rPr>
  </w:style>
  <w:style w:type="paragraph" w:styleId="Heading1">
    <w:name w:val="heading 1"/>
    <w:basedOn w:val="Normal"/>
    <w:link w:val="Heading1Char"/>
    <w:uiPriority w:val="9"/>
    <w:qFormat/>
    <w:rsid w:val="00A045EE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45EE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8414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1A715D96DFCD47B3F41670DADEC49B" ma:contentTypeVersion="4" ma:contentTypeDescription="Create a new document." ma:contentTypeScope="" ma:versionID="a27963cb4511e76f2dcd89f743e139b3">
  <xsd:schema xmlns:xsd="http://www.w3.org/2001/XMLSchema" xmlns:xs="http://www.w3.org/2001/XMLSchema" xmlns:p="http://schemas.microsoft.com/office/2006/metadata/properties" xmlns:ns3="e9bf9e78-bd6b-4aca-a583-1a659c2c78ac" targetNamespace="http://schemas.microsoft.com/office/2006/metadata/properties" ma:root="true" ma:fieldsID="f357ffc85f30b6cbf765094152a54bfb" ns3:_="">
    <xsd:import namespace="e9bf9e78-bd6b-4aca-a583-1a659c2c78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f9e78-bd6b-4aca-a583-1a659c2c78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2561A0-0E53-40C8-A5C2-BCBFE5806D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bf9e78-bd6b-4aca-a583-1a659c2c78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</Template>
  <TotalTime>54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 Manning</dc:creator>
  <cp:keywords/>
  <dc:description/>
  <cp:lastModifiedBy>Nicol Manning</cp:lastModifiedBy>
  <cp:revision>3</cp:revision>
  <cp:lastPrinted>2022-11-21T23:55:00Z</cp:lastPrinted>
  <dcterms:created xsi:type="dcterms:W3CDTF">2022-11-22T00:00:00Z</dcterms:created>
  <dcterms:modified xsi:type="dcterms:W3CDTF">2022-12-12T01:40:00Z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0x010100E01A715D96DFCD47B3F41670DADEC49B</vt:lpwstr>
  </property>
</Properties>
</file>